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9576DA" w14:textId="77777777" w:rsidTr="0000008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D3460B4" w14:textId="296ABFC6" w:rsidR="00692703" w:rsidRPr="00CF1A49" w:rsidRDefault="00684143" w:rsidP="00913946">
            <w:pPr>
              <w:pStyle w:val="Title"/>
            </w:pPr>
            <w:r w:rsidRPr="00684143">
              <w:rPr>
                <w:rStyle w:val="IntenseEmphasis"/>
              </w:rPr>
              <w:t>Tanishq</w:t>
            </w:r>
            <w:r w:rsidR="00692703" w:rsidRPr="00CF1A49">
              <w:t xml:space="preserve"> </w:t>
            </w:r>
            <w:r w:rsidRPr="00684143">
              <w:t>S</w:t>
            </w:r>
            <w:r w:rsidRPr="00684143">
              <w:rPr>
                <w:iCs/>
              </w:rPr>
              <w:t>undhan</w:t>
            </w:r>
          </w:p>
          <w:p w14:paraId="0D6ECEE2" w14:textId="31F9E85A" w:rsidR="00692703" w:rsidRPr="00CF1A49" w:rsidRDefault="00684143" w:rsidP="00913946">
            <w:pPr>
              <w:pStyle w:val="ContactInfo"/>
              <w:contextualSpacing w:val="0"/>
            </w:pPr>
            <w:r>
              <w:t>Address: D-202, RK Puram, New Delhi, Delhi - 110022</w:t>
            </w:r>
          </w:p>
          <w:p w14:paraId="6F036062" w14:textId="467EE7CF" w:rsidR="00692703" w:rsidRPr="00CF1A49" w:rsidRDefault="00684143" w:rsidP="00913946">
            <w:pPr>
              <w:pStyle w:val="ContactInfoEmphasis"/>
              <w:contextualSpacing w:val="0"/>
            </w:pPr>
            <w:r>
              <w:t xml:space="preserve">Ph: </w:t>
            </w:r>
            <w:hyperlink r:id="rId8" w:history="1">
              <w:r w:rsidRPr="007A5AB1">
                <w:t>+91-9958272999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-1636165601"/>
                <w:placeholder>
                  <w:docPart w:val="6533C666971A423F95E2BC031BD34400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E: </w:t>
            </w:r>
            <w:hyperlink r:id="rId9" w:history="1">
              <w:r w:rsidRPr="007A5AB1">
                <w:t>tanishqsundhan@outlook.com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F9545CE698547CFB2B96183370229E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W: </w:t>
            </w:r>
            <w:hyperlink r:id="rId10" w:history="1">
              <w:r w:rsidR="007A5AB1" w:rsidRPr="007A5AB1">
                <w:t>tanishqsundhan.com</w:t>
              </w:r>
            </w:hyperlink>
            <w:r w:rsidR="007A5AB1">
              <w:t xml:space="preserve"> </w:t>
            </w:r>
          </w:p>
        </w:tc>
      </w:tr>
      <w:tr w:rsidR="009571D8" w:rsidRPr="00CF1A49" w14:paraId="3C8D8DD8" w14:textId="77777777" w:rsidTr="00000083">
        <w:tc>
          <w:tcPr>
            <w:tcW w:w="9360" w:type="dxa"/>
            <w:tcMar>
              <w:top w:w="432" w:type="dxa"/>
            </w:tcMar>
          </w:tcPr>
          <w:p w14:paraId="53FD6EB9" w14:textId="6B4464BE" w:rsidR="001755A8" w:rsidRPr="00CF1A49" w:rsidRDefault="000D3AE9" w:rsidP="005371AF">
            <w:pPr>
              <w:contextualSpacing w:val="0"/>
              <w:jc w:val="center"/>
            </w:pPr>
            <w:r w:rsidRPr="000D3AE9">
              <w:t xml:space="preserve">“Highly driven recent </w:t>
            </w:r>
            <w:r w:rsidR="00ED26BF">
              <w:t>Engineering</w:t>
            </w:r>
            <w:r w:rsidRPr="000D3AE9">
              <w:t xml:space="preserve"> school graduate seeking a full-time position in</w:t>
            </w:r>
            <w:r w:rsidR="00ED26BF">
              <w:t xml:space="preserve"> DBA</w:t>
            </w:r>
            <w:r w:rsidRPr="000D3AE9">
              <w:t xml:space="preserve"> where I can lend my knowledge of </w:t>
            </w:r>
            <w:r w:rsidR="00ED26BF" w:rsidRPr="005371AF">
              <w:rPr>
                <w:b/>
                <w:bCs/>
              </w:rPr>
              <w:t>Database Management</w:t>
            </w:r>
            <w:r w:rsidRPr="000D3AE9">
              <w:t xml:space="preserve"> to help your organization improve profitability.”</w:t>
            </w:r>
          </w:p>
        </w:tc>
      </w:tr>
    </w:tbl>
    <w:sdt>
      <w:sdtPr>
        <w:alias w:val="Education:"/>
        <w:tag w:val="Education:"/>
        <w:id w:val="-1908763273"/>
        <w:placeholder>
          <w:docPart w:val="14EC62E4B30F42C9A9DB688F985D6826"/>
        </w:placeholder>
        <w:temporary/>
        <w:showingPlcHdr/>
        <w15:appearance w15:val="hidden"/>
      </w:sdtPr>
      <w:sdtEndPr/>
      <w:sdtContent>
        <w:p w14:paraId="1AC43F6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8840578" w14:textId="77777777" w:rsidTr="00684143">
        <w:tc>
          <w:tcPr>
            <w:tcW w:w="9290" w:type="dxa"/>
          </w:tcPr>
          <w:p w14:paraId="75C21D73" w14:textId="78D59089" w:rsidR="001D0BF1" w:rsidRPr="00CF1A49" w:rsidRDefault="00684143" w:rsidP="001D0BF1">
            <w:pPr>
              <w:pStyle w:val="Heading3"/>
              <w:contextualSpacing w:val="0"/>
              <w:outlineLvl w:val="2"/>
            </w:pPr>
            <w:r>
              <w:t>2016-2020</w:t>
            </w:r>
          </w:p>
          <w:p w14:paraId="32F0B159" w14:textId="45DBAA25" w:rsidR="001D0BF1" w:rsidRPr="00CF1A49" w:rsidRDefault="00821EAB" w:rsidP="001D0BF1">
            <w:pPr>
              <w:pStyle w:val="Heading2"/>
              <w:contextualSpacing w:val="0"/>
              <w:outlineLvl w:val="1"/>
            </w:pPr>
            <w:r w:rsidRPr="00684143">
              <w:t>BACHELOR’S IN TECHNOLOGY</w:t>
            </w:r>
            <w:r w:rsidR="001D0BF1" w:rsidRPr="00CF1A49">
              <w:t xml:space="preserve">, </w:t>
            </w:r>
            <w:r w:rsidR="00684143">
              <w:rPr>
                <w:rStyle w:val="SubtleReference"/>
              </w:rPr>
              <w:t>gd goenka university, delhi/ncr</w:t>
            </w:r>
          </w:p>
          <w:p w14:paraId="56D084D0" w14:textId="631CDA34" w:rsidR="007538DC" w:rsidRPr="00CF1A49" w:rsidRDefault="00684143" w:rsidP="007538DC">
            <w:pPr>
              <w:contextualSpacing w:val="0"/>
            </w:pPr>
            <w:r>
              <w:t xml:space="preserve">I completed my graduation from </w:t>
            </w:r>
            <w:r w:rsidRPr="00536554">
              <w:rPr>
                <w:b/>
                <w:bCs/>
              </w:rPr>
              <w:t>GD Goenka University</w:t>
            </w:r>
            <w:r>
              <w:t xml:space="preserve"> with a CGPA of 8.6. My major project was on </w:t>
            </w:r>
            <w:r w:rsidRPr="00684143">
              <w:rPr>
                <w:b/>
                <w:bCs/>
              </w:rPr>
              <w:t>Artificial Intelligence</w:t>
            </w:r>
            <w:r>
              <w:t>. During my graduation, I actively participated in all inter-college IT programs like “</w:t>
            </w:r>
            <w:r w:rsidRPr="00684143">
              <w:rPr>
                <w:b/>
                <w:bCs/>
              </w:rPr>
              <w:t>Redset</w:t>
            </w:r>
            <w:r>
              <w:t>”</w:t>
            </w:r>
          </w:p>
        </w:tc>
      </w:tr>
      <w:tr w:rsidR="00F61DF9" w:rsidRPr="00CF1A49" w14:paraId="70F2CF45" w14:textId="77777777" w:rsidTr="00684143">
        <w:tc>
          <w:tcPr>
            <w:tcW w:w="9290" w:type="dxa"/>
            <w:tcMar>
              <w:top w:w="216" w:type="dxa"/>
            </w:tcMar>
          </w:tcPr>
          <w:p w14:paraId="1BD28145" w14:textId="21D0B3C8" w:rsidR="00F61DF9" w:rsidRPr="00CF1A49" w:rsidRDefault="00684143" w:rsidP="00F61DF9">
            <w:pPr>
              <w:pStyle w:val="Heading3"/>
              <w:contextualSpacing w:val="0"/>
              <w:outlineLvl w:val="2"/>
            </w:pPr>
            <w:r>
              <w:t>2016</w:t>
            </w:r>
          </w:p>
          <w:p w14:paraId="75B60224" w14:textId="74EBDCB4" w:rsidR="00F61DF9" w:rsidRPr="00CF1A49" w:rsidRDefault="00684143" w:rsidP="00F61DF9">
            <w:pPr>
              <w:pStyle w:val="Heading2"/>
              <w:contextualSpacing w:val="0"/>
              <w:outlineLvl w:val="1"/>
            </w:pPr>
            <w:r>
              <w:t>10+2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Rk Senior secondary school, lucknow</w:t>
            </w:r>
          </w:p>
          <w:p w14:paraId="627D0341" w14:textId="4D3EB02B" w:rsidR="00F61DF9" w:rsidRDefault="00684143" w:rsidP="00F61DF9">
            <w:r>
              <w:t>I completed my 12</w:t>
            </w:r>
            <w:r w:rsidRPr="00684143">
              <w:rPr>
                <w:vertAlign w:val="superscript"/>
              </w:rPr>
              <w:t>th</w:t>
            </w:r>
            <w:r>
              <w:t xml:space="preserve"> from </w:t>
            </w:r>
            <w:r w:rsidRPr="00536554">
              <w:rPr>
                <w:b/>
                <w:bCs/>
              </w:rPr>
              <w:t>RK Senior Secondary School</w:t>
            </w:r>
            <w:r>
              <w:t xml:space="preserve"> with a CGPA of 7.4 in Non-Medical Stream with an optional subject of </w:t>
            </w:r>
            <w:r w:rsidRPr="00684143">
              <w:rPr>
                <w:b/>
                <w:bCs/>
              </w:rPr>
              <w:t>JAVA Core</w:t>
            </w:r>
            <w:r>
              <w:t xml:space="preserve"> and </w:t>
            </w:r>
            <w:r w:rsidRPr="00684143">
              <w:rPr>
                <w:b/>
                <w:bCs/>
              </w:rPr>
              <w:t>JAVA Advance</w:t>
            </w:r>
          </w:p>
        </w:tc>
      </w:tr>
      <w:tr w:rsidR="00684143" w:rsidRPr="00CF1A49" w14:paraId="4C345B94" w14:textId="77777777" w:rsidTr="00684143">
        <w:tc>
          <w:tcPr>
            <w:tcW w:w="9290" w:type="dxa"/>
            <w:tcMar>
              <w:top w:w="216" w:type="dxa"/>
            </w:tcMar>
          </w:tcPr>
          <w:p w14:paraId="05C11B87" w14:textId="23986477" w:rsidR="00684143" w:rsidRPr="00CF1A49" w:rsidRDefault="00684143" w:rsidP="00684143">
            <w:pPr>
              <w:pStyle w:val="Heading3"/>
              <w:contextualSpacing w:val="0"/>
              <w:outlineLvl w:val="2"/>
            </w:pPr>
            <w:r>
              <w:t>2014</w:t>
            </w:r>
          </w:p>
          <w:p w14:paraId="5C49C2F3" w14:textId="5E226258" w:rsidR="00684143" w:rsidRPr="00CF1A49" w:rsidRDefault="00684143" w:rsidP="00684143">
            <w:pPr>
              <w:pStyle w:val="Heading2"/>
              <w:contextualSpacing w:val="0"/>
              <w:outlineLvl w:val="1"/>
            </w:pPr>
            <w:r>
              <w:t>10</w:t>
            </w:r>
            <w:r w:rsidRPr="00684143">
              <w:rPr>
                <w:vertAlign w:val="superscript"/>
              </w:rPr>
              <w:t>th</w:t>
            </w:r>
            <w:r w:rsidRPr="00CF1A49">
              <w:t xml:space="preserve">, </w:t>
            </w:r>
            <w:r>
              <w:rPr>
                <w:rStyle w:val="SubtleReference"/>
              </w:rPr>
              <w:t>delhi public school</w:t>
            </w:r>
          </w:p>
          <w:p w14:paraId="7DC6BC57" w14:textId="5E78BDDB" w:rsidR="00684143" w:rsidRDefault="00EE047A" w:rsidP="00684143">
            <w:pPr>
              <w:pStyle w:val="Heading3"/>
              <w:outlineLvl w:val="2"/>
            </w:pP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>I completed my 1</w:t>
            </w:r>
            <w:r w:rsidR="00AE0C95">
              <w:rPr>
                <w:rFonts w:eastAsiaTheme="minorHAnsi" w:cstheme="minorBidi"/>
                <w:b w:val="0"/>
                <w:caps w:val="0"/>
                <w:szCs w:val="22"/>
              </w:rPr>
              <w:t>0</w:t>
            </w:r>
            <w:r w:rsidR="00AE0C95" w:rsidRPr="00AE0C95">
              <w:rPr>
                <w:rFonts w:eastAsiaTheme="minorHAnsi" w:cstheme="minorBidi"/>
                <w:b w:val="0"/>
                <w:caps w:val="0"/>
                <w:szCs w:val="22"/>
                <w:vertAlign w:val="superscript"/>
              </w:rPr>
              <w:t>th</w:t>
            </w: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 xml:space="preserve"> from </w:t>
            </w:r>
            <w:r w:rsidR="00536554" w:rsidRPr="00536554">
              <w:rPr>
                <w:rFonts w:eastAsiaTheme="minorHAnsi" w:cstheme="minorBidi"/>
                <w:bCs/>
                <w:caps w:val="0"/>
                <w:szCs w:val="22"/>
              </w:rPr>
              <w:t>Delhi Public</w:t>
            </w:r>
            <w:r w:rsidRPr="00536554">
              <w:rPr>
                <w:rFonts w:eastAsiaTheme="minorHAnsi" w:cstheme="minorBidi"/>
                <w:bCs/>
                <w:caps w:val="0"/>
                <w:szCs w:val="22"/>
              </w:rPr>
              <w:t xml:space="preserve"> School</w:t>
            </w: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 xml:space="preserve"> with a CGPA of </w:t>
            </w:r>
            <w:r w:rsidR="00781C32">
              <w:rPr>
                <w:rFonts w:eastAsiaTheme="minorHAnsi" w:cstheme="minorBidi"/>
                <w:b w:val="0"/>
                <w:caps w:val="0"/>
                <w:szCs w:val="22"/>
              </w:rPr>
              <w:t>6</w:t>
            </w: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  <w:r w:rsidR="00781C32">
              <w:rPr>
                <w:rFonts w:eastAsiaTheme="minorHAnsi" w:cstheme="minorBidi"/>
                <w:b w:val="0"/>
                <w:caps w:val="0"/>
                <w:szCs w:val="22"/>
              </w:rPr>
              <w:t>8</w:t>
            </w: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 xml:space="preserve"> in Non-Medical Stream with an optional subject of </w:t>
            </w:r>
            <w:r w:rsidR="00781C32" w:rsidRPr="00781C32">
              <w:rPr>
                <w:rFonts w:eastAsiaTheme="minorHAnsi" w:cstheme="minorBidi"/>
                <w:bCs/>
                <w:caps w:val="0"/>
                <w:szCs w:val="22"/>
              </w:rPr>
              <w:t>C</w:t>
            </w:r>
            <w:r w:rsidRPr="00EE047A">
              <w:rPr>
                <w:rFonts w:eastAsiaTheme="minorHAnsi" w:cstheme="minorBidi"/>
                <w:b w:val="0"/>
                <w:caps w:val="0"/>
                <w:szCs w:val="22"/>
              </w:rPr>
              <w:t xml:space="preserve"> and </w:t>
            </w:r>
            <w:r w:rsidR="00781C32" w:rsidRPr="00781C32">
              <w:rPr>
                <w:rFonts w:eastAsiaTheme="minorHAnsi" w:cstheme="minorBidi"/>
                <w:bCs/>
                <w:caps w:val="0"/>
                <w:szCs w:val="22"/>
              </w:rPr>
              <w:t>C++</w:t>
            </w:r>
            <w:r w:rsidR="00781C32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0BD4737BDC4643FDA1CA34C125E15499"/>
        </w:placeholder>
        <w:temporary/>
        <w:showingPlcHdr/>
        <w15:appearance w15:val="hidden"/>
      </w:sdtPr>
      <w:sdtEndPr/>
      <w:sdtContent>
        <w:p w14:paraId="2E06712B" w14:textId="136BAF32"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E43D21" w:rsidRPr="00CF1A49" w14:paraId="23256742" w14:textId="77777777" w:rsidTr="00186090">
        <w:tc>
          <w:tcPr>
            <w:tcW w:w="9313" w:type="dxa"/>
          </w:tcPr>
          <w:p w14:paraId="681D5CF9" w14:textId="28559222" w:rsidR="00E43D21" w:rsidRPr="00186090" w:rsidRDefault="00186090" w:rsidP="00E43D21">
            <w:pPr>
              <w:pStyle w:val="Heading2"/>
              <w:outlineLvl w:val="1"/>
            </w:pPr>
            <w:r w:rsidRPr="00186090">
              <w:t>Strong Areas</w:t>
            </w:r>
          </w:p>
          <w:p w14:paraId="6E38AA11" w14:textId="77777777" w:rsidR="00186090" w:rsidRPr="00186090" w:rsidRDefault="00186090" w:rsidP="00186090">
            <w:pPr>
              <w:pStyle w:val="ListBullet"/>
            </w:pPr>
            <w:r w:rsidRPr="00186090">
              <w:t xml:space="preserve">Object Oriented Programming </w:t>
            </w:r>
          </w:p>
          <w:p w14:paraId="0EE1410B" w14:textId="5ED577C1" w:rsidR="00186090" w:rsidRPr="00186090" w:rsidRDefault="00186090" w:rsidP="00186090">
            <w:pPr>
              <w:pStyle w:val="ListBullet"/>
            </w:pPr>
            <w:r w:rsidRPr="00186090">
              <w:t xml:space="preserve">Digital Design </w:t>
            </w:r>
          </w:p>
          <w:p w14:paraId="72890801" w14:textId="070B200B" w:rsidR="00186090" w:rsidRPr="00186090" w:rsidRDefault="00186090" w:rsidP="00186090">
            <w:pPr>
              <w:pStyle w:val="ListBullet"/>
            </w:pPr>
            <w:r w:rsidRPr="00186090">
              <w:t xml:space="preserve">Web Technology </w:t>
            </w:r>
          </w:p>
          <w:p w14:paraId="0E04F35F" w14:textId="31E6E61A" w:rsidR="00186090" w:rsidRPr="00186090" w:rsidRDefault="00186090" w:rsidP="00186090">
            <w:pPr>
              <w:pStyle w:val="ListBullet"/>
            </w:pPr>
            <w:r w:rsidRPr="00186090">
              <w:t xml:space="preserve">Artificial Intelligence </w:t>
            </w:r>
          </w:p>
          <w:p w14:paraId="6EF9314A" w14:textId="28A3491B" w:rsidR="00186090" w:rsidRPr="00186090" w:rsidRDefault="00186090" w:rsidP="00186090">
            <w:pPr>
              <w:pStyle w:val="ListBullet"/>
            </w:pPr>
            <w:r w:rsidRPr="00186090">
              <w:t xml:space="preserve">NLP (Natural language processing) </w:t>
            </w:r>
          </w:p>
          <w:p w14:paraId="68E4E369" w14:textId="5955A50C" w:rsidR="00186090" w:rsidRPr="00186090" w:rsidRDefault="00186090" w:rsidP="00186090">
            <w:pPr>
              <w:pStyle w:val="ListBullet"/>
            </w:pPr>
            <w:r w:rsidRPr="00186090">
              <w:t xml:space="preserve">NLU (Natural Language Understanding) </w:t>
            </w:r>
          </w:p>
          <w:p w14:paraId="1AAFBAFF" w14:textId="77777777" w:rsidR="00E43D21" w:rsidRPr="00824CD0" w:rsidRDefault="00E43D21" w:rsidP="00186090">
            <w:pPr>
              <w:pStyle w:val="ListBullet"/>
            </w:pPr>
            <w:r w:rsidRPr="00824CD0">
              <w:t>Machine Learning/Artificial intelligence (using Python)</w:t>
            </w:r>
          </w:p>
          <w:p w14:paraId="62A58CBF" w14:textId="77777777" w:rsidR="00E43D21" w:rsidRPr="00824CD0" w:rsidRDefault="00E43D21" w:rsidP="00186090">
            <w:pPr>
              <w:pStyle w:val="ListBullet"/>
            </w:pPr>
            <w:r w:rsidRPr="00824CD0">
              <w:t>Process improvement Strategies</w:t>
            </w:r>
          </w:p>
          <w:p w14:paraId="04155980" w14:textId="77777777" w:rsidR="00E43D21" w:rsidRPr="00824CD0" w:rsidRDefault="00E43D21" w:rsidP="00186090">
            <w:pPr>
              <w:pStyle w:val="ListBullet"/>
            </w:pPr>
            <w:r w:rsidRPr="00824CD0">
              <w:t>Efforts and resource planning (including space utilization and planning)</w:t>
            </w:r>
          </w:p>
          <w:p w14:paraId="42173C5F" w14:textId="77777777" w:rsidR="00E43D21" w:rsidRPr="00824CD0" w:rsidRDefault="00E43D21" w:rsidP="00186090">
            <w:pPr>
              <w:pStyle w:val="ListBullet"/>
            </w:pPr>
            <w:r w:rsidRPr="00824CD0">
              <w:t>Incident analysis and normalization</w:t>
            </w:r>
          </w:p>
          <w:p w14:paraId="7D5AE58E" w14:textId="7F6E4B5E" w:rsidR="00E43D21" w:rsidRPr="00CF1A49" w:rsidRDefault="00E43D21" w:rsidP="00A933EC">
            <w:pPr>
              <w:pStyle w:val="ListBullet"/>
            </w:pPr>
            <w:r w:rsidRPr="00824CD0">
              <w:t>Microsoft Windows 2008R2 – 2019 Server</w:t>
            </w:r>
          </w:p>
        </w:tc>
      </w:tr>
    </w:tbl>
    <w:p w14:paraId="51E44B7C" w14:textId="77777777" w:rsidR="00186090" w:rsidRDefault="00186090">
      <w:r>
        <w:rPr>
          <w:b/>
          <w:caps/>
        </w:rPr>
        <w:br w:type="page"/>
      </w:r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A45CEB" w:rsidRPr="00CF1A49" w14:paraId="349D2F3E" w14:textId="77777777" w:rsidTr="00186090">
        <w:tc>
          <w:tcPr>
            <w:tcW w:w="9313" w:type="dxa"/>
          </w:tcPr>
          <w:p w14:paraId="0F3B58FC" w14:textId="356DD72B" w:rsidR="00A45CEB" w:rsidRPr="00E43D21" w:rsidRDefault="00A45CEB" w:rsidP="00A45CEB">
            <w:pPr>
              <w:pStyle w:val="Heading2"/>
              <w:outlineLvl w:val="1"/>
            </w:pPr>
            <w:r>
              <w:lastRenderedPageBreak/>
              <w:t>languages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357"/>
              <w:gridCol w:w="4380"/>
            </w:tblGrid>
            <w:tr w:rsidR="00D645F8" w:rsidRPr="006E1507" w14:paraId="05C5AB96" w14:textId="77777777" w:rsidTr="00CC4741">
              <w:tc>
                <w:tcPr>
                  <w:tcW w:w="4341" w:type="dxa"/>
                </w:tcPr>
                <w:p w14:paraId="5A41E774" w14:textId="39BBDF05" w:rsidR="00D645F8" w:rsidRDefault="00D645F8" w:rsidP="00D645F8">
                  <w:pPr>
                    <w:pStyle w:val="ListBullet"/>
                  </w:pPr>
                  <w:r>
                    <w:t>Microsoft TSQL and other SQL variants</w:t>
                  </w:r>
                </w:p>
                <w:p w14:paraId="5A45B8B0" w14:textId="77777777" w:rsidR="00D645F8" w:rsidRDefault="00D645F8" w:rsidP="00D645F8">
                  <w:pPr>
                    <w:pStyle w:val="ListBullet"/>
                  </w:pPr>
                  <w:r>
                    <w:t>Python 3.8.1</w:t>
                  </w:r>
                </w:p>
                <w:p w14:paraId="111BE054" w14:textId="77777777" w:rsidR="00D645F8" w:rsidRDefault="00D645F8" w:rsidP="00D645F8">
                  <w:pPr>
                    <w:pStyle w:val="ListBullet"/>
                  </w:pPr>
                  <w:r>
                    <w:t>Cassandra Basic</w:t>
                  </w:r>
                </w:p>
                <w:p w14:paraId="4CA4AB0F" w14:textId="4037BB1E" w:rsidR="00D645F8" w:rsidRDefault="008D3D8D" w:rsidP="00D645F8">
                  <w:pPr>
                    <w:pStyle w:val="ListBullet"/>
                  </w:pPr>
                  <w:r>
                    <w:t>PostgreSQL</w:t>
                  </w:r>
                </w:p>
                <w:p w14:paraId="2CACE6EC" w14:textId="14EF289A" w:rsidR="00D645F8" w:rsidRDefault="00D645F8" w:rsidP="00D645F8">
                  <w:pPr>
                    <w:pStyle w:val="ListBullet"/>
                  </w:pPr>
                  <w:r>
                    <w:t>HTML</w:t>
                  </w:r>
                </w:p>
                <w:p w14:paraId="35F549F4" w14:textId="1E22DD59" w:rsidR="00D645F8" w:rsidRDefault="00D645F8" w:rsidP="00D645F8">
                  <w:pPr>
                    <w:pStyle w:val="ListBullet"/>
                  </w:pPr>
                  <w:r>
                    <w:t>R</w:t>
                  </w:r>
                </w:p>
                <w:p w14:paraId="38239B9C" w14:textId="0CCE0981" w:rsidR="00D645F8" w:rsidRPr="006E1507" w:rsidRDefault="00D645F8" w:rsidP="00D645F8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  <w:tc>
                <w:tcPr>
                  <w:tcW w:w="4363" w:type="dxa"/>
                  <w:tcMar>
                    <w:left w:w="360" w:type="dxa"/>
                  </w:tcMar>
                </w:tcPr>
                <w:p w14:paraId="430B9E1F" w14:textId="799376E9" w:rsidR="00D645F8" w:rsidRDefault="00D645F8" w:rsidP="00D645F8">
                  <w:pPr>
                    <w:pStyle w:val="ListBullet"/>
                  </w:pPr>
                  <w:r>
                    <w:t>MySQL Basic</w:t>
                  </w:r>
                </w:p>
                <w:p w14:paraId="31320DF3" w14:textId="58E62E07" w:rsidR="00D645F8" w:rsidRDefault="00D645F8" w:rsidP="00D645F8">
                  <w:pPr>
                    <w:pStyle w:val="ListBullet"/>
                  </w:pPr>
                  <w:r>
                    <w:t>C#, Microsoft Visual Basic®</w:t>
                  </w:r>
                </w:p>
                <w:p w14:paraId="3A8A7E8D" w14:textId="77777777" w:rsidR="00D645F8" w:rsidRDefault="00D645F8" w:rsidP="00D645F8">
                  <w:pPr>
                    <w:pStyle w:val="ListBullet"/>
                  </w:pPr>
                  <w:r>
                    <w:t xml:space="preserve">PHP </w:t>
                  </w:r>
                </w:p>
                <w:p w14:paraId="1080104F" w14:textId="77777777" w:rsidR="00D645F8" w:rsidRDefault="00D645F8" w:rsidP="00D645F8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46C81A12" w14:textId="616C2DC3" w:rsidR="00CC4741" w:rsidRDefault="00CC4741" w:rsidP="00D645F8">
                  <w:pPr>
                    <w:pStyle w:val="ListBullet"/>
                    <w:contextualSpacing w:val="0"/>
                  </w:pPr>
                  <w:r>
                    <w:t>JAVA Core</w:t>
                  </w:r>
                </w:p>
                <w:p w14:paraId="36E83853" w14:textId="2B2ECB3D" w:rsidR="00CC4741" w:rsidRPr="006E1507" w:rsidRDefault="00CC4741" w:rsidP="00D645F8">
                  <w:pPr>
                    <w:pStyle w:val="ListBullet"/>
                    <w:contextualSpacing w:val="0"/>
                  </w:pPr>
                  <w:r>
                    <w:t>JAVA Advance</w:t>
                  </w:r>
                </w:p>
              </w:tc>
            </w:tr>
          </w:tbl>
          <w:p w14:paraId="10DE20CE" w14:textId="77777777" w:rsidR="00A45CEB" w:rsidRPr="008906F4" w:rsidRDefault="00A45CEB" w:rsidP="00A45CEB">
            <w:pPr>
              <w:pStyle w:val="Heading2"/>
              <w:outlineLvl w:val="1"/>
            </w:pPr>
          </w:p>
        </w:tc>
      </w:tr>
      <w:tr w:rsidR="00E75BE4" w:rsidRPr="00CF1A49" w14:paraId="30E2B0FC" w14:textId="77777777" w:rsidTr="00186090">
        <w:tc>
          <w:tcPr>
            <w:tcW w:w="9313" w:type="dxa"/>
          </w:tcPr>
          <w:p w14:paraId="6FAC757F" w14:textId="307BE057" w:rsidR="00E75BE4" w:rsidRPr="00E43D21" w:rsidRDefault="00E75BE4" w:rsidP="006B7B2D">
            <w:pPr>
              <w:pStyle w:val="Heading2"/>
              <w:outlineLvl w:val="1"/>
            </w:pPr>
            <w:r>
              <w:t>Skillset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357"/>
              <w:gridCol w:w="4380"/>
            </w:tblGrid>
            <w:tr w:rsidR="00E75BE4" w:rsidRPr="006E1507" w14:paraId="32182C10" w14:textId="77777777" w:rsidTr="006B7B2D">
              <w:tc>
                <w:tcPr>
                  <w:tcW w:w="4341" w:type="dxa"/>
                </w:tcPr>
                <w:p w14:paraId="46247495" w14:textId="5BE1125B" w:rsidR="00E75BE4" w:rsidRDefault="005340D7" w:rsidP="006B7B2D">
                  <w:pPr>
                    <w:pStyle w:val="ListBullet"/>
                  </w:pPr>
                  <w:r>
                    <w:t>Strong Analytical</w:t>
                  </w:r>
                </w:p>
                <w:p w14:paraId="7F99643F" w14:textId="2FD537D3" w:rsidR="00E75BE4" w:rsidRDefault="005340D7" w:rsidP="006B7B2D">
                  <w:pPr>
                    <w:pStyle w:val="ListBullet"/>
                  </w:pPr>
                  <w:r>
                    <w:t>Eff</w:t>
                  </w:r>
                  <w:r w:rsidR="002B13A5">
                    <w:t>e</w:t>
                  </w:r>
                  <w:r>
                    <w:t>ctive Communication</w:t>
                  </w:r>
                </w:p>
                <w:p w14:paraId="3AA7C936" w14:textId="127F9874" w:rsidR="00E75BE4" w:rsidRDefault="00000083" w:rsidP="006B7B2D">
                  <w:pPr>
                    <w:pStyle w:val="ListBullet"/>
                  </w:pPr>
                  <w:r>
                    <w:t>Task</w:t>
                  </w:r>
                  <w:r w:rsidR="002B13A5">
                    <w:t>-</w:t>
                  </w:r>
                  <w:r>
                    <w:t>oriented</w:t>
                  </w:r>
                </w:p>
                <w:p w14:paraId="51DEEE10" w14:textId="3EEFA66B" w:rsidR="00E75BE4" w:rsidRDefault="00000083" w:rsidP="006B7B2D">
                  <w:pPr>
                    <w:pStyle w:val="ListBullet"/>
                  </w:pPr>
                  <w:r>
                    <w:t>Keen observer</w:t>
                  </w:r>
                </w:p>
                <w:p w14:paraId="4D1F5D40" w14:textId="77777777" w:rsidR="00E75BE4" w:rsidRPr="006E1507" w:rsidRDefault="00E75BE4" w:rsidP="006B7B2D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  <w:tc>
                <w:tcPr>
                  <w:tcW w:w="4363" w:type="dxa"/>
                  <w:tcMar>
                    <w:left w:w="360" w:type="dxa"/>
                  </w:tcMar>
                </w:tcPr>
                <w:p w14:paraId="47493DC3" w14:textId="5C2CAD5E" w:rsidR="00E75BE4" w:rsidRDefault="005340D7" w:rsidP="006B7B2D">
                  <w:pPr>
                    <w:pStyle w:val="ListBullet"/>
                  </w:pPr>
                  <w:r>
                    <w:t>Time Management</w:t>
                  </w:r>
                </w:p>
                <w:p w14:paraId="5FD32FB0" w14:textId="0DAC0614" w:rsidR="00E75BE4" w:rsidRDefault="005340D7" w:rsidP="006B7B2D">
                  <w:pPr>
                    <w:pStyle w:val="ListBullet"/>
                  </w:pPr>
                  <w:r>
                    <w:t>Self-motivation</w:t>
                  </w:r>
                </w:p>
                <w:p w14:paraId="43D96893" w14:textId="5B1862F7" w:rsidR="00E75BE4" w:rsidRDefault="00000083" w:rsidP="006B7B2D">
                  <w:pPr>
                    <w:pStyle w:val="ListBullet"/>
                  </w:pPr>
                  <w:r>
                    <w:t>Leadership</w:t>
                  </w:r>
                </w:p>
                <w:p w14:paraId="51046EB6" w14:textId="0D123E06" w:rsidR="00E75BE4" w:rsidRPr="006E1507" w:rsidRDefault="00000083" w:rsidP="00000083">
                  <w:pPr>
                    <w:pStyle w:val="ListBullet"/>
                    <w:contextualSpacing w:val="0"/>
                  </w:pPr>
                  <w:r w:rsidRPr="00000083">
                    <w:rPr>
                      <w:b/>
                      <w:bCs/>
                    </w:rPr>
                    <w:t>Ability</w:t>
                  </w:r>
                  <w:r>
                    <w:t xml:space="preserve"> to </w:t>
                  </w:r>
                  <w:r w:rsidR="002B13A5">
                    <w:t>W</w:t>
                  </w:r>
                  <w:r>
                    <w:t>ork Under Pressure</w:t>
                  </w:r>
                </w:p>
              </w:tc>
            </w:tr>
          </w:tbl>
          <w:p w14:paraId="645F2386" w14:textId="77777777" w:rsidR="00E75BE4" w:rsidRPr="008906F4" w:rsidRDefault="00E75BE4" w:rsidP="006B7B2D">
            <w:pPr>
              <w:pStyle w:val="Heading2"/>
              <w:outlineLvl w:val="1"/>
            </w:pPr>
          </w:p>
        </w:tc>
      </w:tr>
    </w:tbl>
    <w:p w14:paraId="7FFC3E67" w14:textId="2B18EF15" w:rsidR="0061169C" w:rsidRPr="0061169C" w:rsidRDefault="009F5D71" w:rsidP="0061169C">
      <w:pPr>
        <w:pStyle w:val="Heading1"/>
      </w:pPr>
      <w:r>
        <w:t>courses</w:t>
      </w:r>
    </w:p>
    <w:p w14:paraId="0AF2F9AC" w14:textId="044E44A2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lang w:val="en-IN"/>
        </w:rPr>
        <w:t xml:space="preserve">2 months course </w:t>
      </w:r>
      <w:r w:rsidR="00A026B2">
        <w:rPr>
          <w:lang w:val="en-IN"/>
        </w:rPr>
        <w:t>in</w:t>
      </w:r>
      <w:r w:rsidRPr="0061169C">
        <w:rPr>
          <w:lang w:val="en-IN"/>
        </w:rPr>
        <w:t xml:space="preserve"> </w:t>
      </w:r>
      <w:r w:rsidRPr="0061169C">
        <w:rPr>
          <w:b/>
          <w:bCs/>
          <w:lang w:val="en-IN"/>
        </w:rPr>
        <w:t xml:space="preserve">C </w:t>
      </w:r>
      <w:r w:rsidRPr="0061169C">
        <w:rPr>
          <w:lang w:val="en-IN"/>
        </w:rPr>
        <w:t xml:space="preserve">and </w:t>
      </w:r>
      <w:r w:rsidRPr="0061169C">
        <w:rPr>
          <w:b/>
          <w:bCs/>
          <w:lang w:val="en-IN"/>
        </w:rPr>
        <w:t xml:space="preserve">C++ </w:t>
      </w:r>
      <w:r w:rsidRPr="0061169C">
        <w:rPr>
          <w:lang w:val="en-IN"/>
        </w:rPr>
        <w:t xml:space="preserve">from NIIT, Lucknow. </w:t>
      </w:r>
    </w:p>
    <w:p w14:paraId="2660DF87" w14:textId="379BAF09" w:rsidR="0061169C" w:rsidRPr="0061169C" w:rsidRDefault="0061169C" w:rsidP="0061169C">
      <w:pPr>
        <w:pStyle w:val="ListBullet"/>
        <w:rPr>
          <w:sz w:val="30"/>
          <w:szCs w:val="30"/>
          <w:lang w:val="en-IN"/>
        </w:rPr>
      </w:pPr>
      <w:r w:rsidRPr="0061169C">
        <w:rPr>
          <w:lang w:val="en-IN"/>
        </w:rPr>
        <w:t xml:space="preserve">2 months course of </w:t>
      </w:r>
      <w:r w:rsidRPr="0061169C">
        <w:rPr>
          <w:b/>
          <w:bCs/>
          <w:lang w:val="en-IN"/>
        </w:rPr>
        <w:t xml:space="preserve">Core JAVA </w:t>
      </w:r>
      <w:r w:rsidRPr="0061169C">
        <w:rPr>
          <w:lang w:val="en-IN"/>
        </w:rPr>
        <w:t xml:space="preserve">and </w:t>
      </w:r>
      <w:r w:rsidRPr="0061169C">
        <w:rPr>
          <w:b/>
          <w:bCs/>
          <w:lang w:val="en-IN"/>
        </w:rPr>
        <w:t xml:space="preserve">Advance JAVA </w:t>
      </w:r>
      <w:r w:rsidRPr="0061169C">
        <w:rPr>
          <w:lang w:val="en-IN"/>
        </w:rPr>
        <w:t>from Aptron Pvt. Ltd., Noida</w:t>
      </w:r>
      <w:r w:rsidRPr="0061169C">
        <w:rPr>
          <w:sz w:val="30"/>
          <w:szCs w:val="30"/>
          <w:lang w:val="en-IN"/>
        </w:rPr>
        <w:t xml:space="preserve">. </w:t>
      </w:r>
    </w:p>
    <w:p w14:paraId="6D6BFFAD" w14:textId="33A883F3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b/>
          <w:bCs/>
          <w:lang w:val="en-IN"/>
        </w:rPr>
        <w:t xml:space="preserve">Google Cloud Platform Fundamentals: Core Infrastructure </w:t>
      </w:r>
    </w:p>
    <w:p w14:paraId="633C948B" w14:textId="013D1DC4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b/>
          <w:bCs/>
          <w:lang w:val="en-IN"/>
        </w:rPr>
        <w:t xml:space="preserve">Google Cloud Platform Big Data and Machine Learning Fundamentals </w:t>
      </w:r>
    </w:p>
    <w:p w14:paraId="261B8CB6" w14:textId="6F895606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b/>
          <w:bCs/>
          <w:lang w:val="en-IN"/>
        </w:rPr>
        <w:t xml:space="preserve">Machine Learning Crash Course </w:t>
      </w:r>
    </w:p>
    <w:p w14:paraId="09F1F165" w14:textId="1E97BCBB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lang w:val="en-IN"/>
        </w:rPr>
        <w:t xml:space="preserve">Elements of AI </w:t>
      </w:r>
    </w:p>
    <w:p w14:paraId="21C669EA" w14:textId="5709AAC1" w:rsidR="0061169C" w:rsidRPr="0061169C" w:rsidRDefault="0061169C" w:rsidP="0061169C">
      <w:pPr>
        <w:pStyle w:val="ListBullet"/>
        <w:rPr>
          <w:lang w:val="en-IN"/>
        </w:rPr>
      </w:pPr>
      <w:r w:rsidRPr="0061169C">
        <w:rPr>
          <w:b/>
          <w:bCs/>
          <w:lang w:val="en-IN"/>
        </w:rPr>
        <w:t xml:space="preserve">Technical Support Fundamentals </w:t>
      </w:r>
    </w:p>
    <w:p w14:paraId="7FF51B49" w14:textId="52E83171" w:rsidR="005C1470" w:rsidRPr="00186090" w:rsidRDefault="0061169C" w:rsidP="00186090">
      <w:pPr>
        <w:pStyle w:val="ListBullet"/>
        <w:rPr>
          <w:lang w:val="en-IN"/>
        </w:rPr>
      </w:pPr>
      <w:r w:rsidRPr="0061169C">
        <w:rPr>
          <w:lang w:val="en-IN"/>
        </w:rPr>
        <w:t xml:space="preserve">Security Digital Democracy </w:t>
      </w:r>
    </w:p>
    <w:p w14:paraId="4F3AEB03" w14:textId="4A24A101" w:rsidR="000E66A3" w:rsidRDefault="005C1470" w:rsidP="00186090">
      <w:pPr>
        <w:pStyle w:val="Heading1"/>
      </w:pPr>
      <w:r w:rsidRPr="005C1470">
        <w:t>Certifications</w:t>
      </w:r>
    </w:p>
    <w:p w14:paraId="2256A796" w14:textId="77777777" w:rsidR="000E66A3" w:rsidRDefault="000E66A3" w:rsidP="000E66A3">
      <w:pPr>
        <w:pStyle w:val="ListBullet"/>
      </w:pPr>
      <w:r>
        <w:t xml:space="preserve">Amazon AWS Project: Architect an infrastructure in AWS to meet the company application needs. </w:t>
      </w:r>
    </w:p>
    <w:p w14:paraId="6D9B6F1E" w14:textId="77777777" w:rsidR="00934EA1" w:rsidRPr="00934EA1" w:rsidRDefault="000E66A3" w:rsidP="000E66A3">
      <w:pPr>
        <w:pStyle w:val="ListBullet"/>
      </w:pPr>
      <w:r w:rsidRPr="00934EA1">
        <w:t xml:space="preserve">Amazon AWS </w:t>
      </w:r>
      <w:r>
        <w:t xml:space="preserve">online certification: </w:t>
      </w:r>
    </w:p>
    <w:p w14:paraId="7167E2A2" w14:textId="37F5D93B" w:rsidR="000E66A3" w:rsidRDefault="000E66A3" w:rsidP="00934EA1">
      <w:pPr>
        <w:pStyle w:val="ListBullet"/>
        <w:ind w:left="720"/>
      </w:pPr>
      <w:r>
        <w:t xml:space="preserve">Introduction to </w:t>
      </w:r>
      <w:r w:rsidRPr="00934EA1">
        <w:rPr>
          <w:b/>
          <w:bCs/>
        </w:rPr>
        <w:t>Amazon EC2</w:t>
      </w:r>
      <w:r w:rsidRPr="00934EA1">
        <w:t xml:space="preserve"> </w:t>
      </w:r>
    </w:p>
    <w:p w14:paraId="396E4315" w14:textId="376D1D35" w:rsidR="000E66A3" w:rsidRPr="00934EA1" w:rsidRDefault="000E66A3" w:rsidP="00934EA1">
      <w:pPr>
        <w:pStyle w:val="ListBullet"/>
        <w:ind w:left="720"/>
      </w:pPr>
      <w:r w:rsidRPr="00934EA1">
        <w:t xml:space="preserve">Working with </w:t>
      </w:r>
      <w:r w:rsidRPr="00934EA1">
        <w:rPr>
          <w:b/>
          <w:bCs/>
        </w:rPr>
        <w:t>EBS</w:t>
      </w:r>
      <w:r w:rsidRPr="00934EA1">
        <w:t xml:space="preserve"> </w:t>
      </w:r>
    </w:p>
    <w:p w14:paraId="56105B90" w14:textId="39D59C6E" w:rsidR="000E66A3" w:rsidRPr="00934EA1" w:rsidRDefault="000E66A3" w:rsidP="00934EA1">
      <w:pPr>
        <w:pStyle w:val="ListBullet"/>
        <w:ind w:left="720"/>
      </w:pPr>
      <w:r w:rsidRPr="00934EA1">
        <w:t xml:space="preserve">Building </w:t>
      </w:r>
      <w:r w:rsidRPr="00934EA1">
        <w:rPr>
          <w:b/>
          <w:bCs/>
        </w:rPr>
        <w:t>VPC</w:t>
      </w:r>
      <w:r w:rsidRPr="00934EA1">
        <w:t xml:space="preserve"> and Launch a </w:t>
      </w:r>
      <w:r w:rsidRPr="00934EA1">
        <w:rPr>
          <w:b/>
          <w:bCs/>
        </w:rPr>
        <w:t>Web server</w:t>
      </w:r>
      <w:r w:rsidRPr="00934EA1">
        <w:t xml:space="preserve"> </w:t>
      </w:r>
    </w:p>
    <w:p w14:paraId="4C958279" w14:textId="51ADD7A0" w:rsidR="000E66A3" w:rsidRDefault="000E66A3" w:rsidP="00934EA1">
      <w:pPr>
        <w:pStyle w:val="ListBullet"/>
        <w:ind w:left="720"/>
      </w:pPr>
      <w:r w:rsidRPr="00934EA1">
        <w:t xml:space="preserve">Building </w:t>
      </w:r>
      <w:r w:rsidRPr="00B80362">
        <w:rPr>
          <w:b/>
          <w:bCs/>
        </w:rPr>
        <w:t>DB Server</w:t>
      </w:r>
      <w:r w:rsidRPr="00934EA1">
        <w:t xml:space="preserve"> </w:t>
      </w:r>
      <w:r>
        <w:t xml:space="preserve">and interact with DB using an App </w:t>
      </w:r>
    </w:p>
    <w:p w14:paraId="1EBB29A9" w14:textId="51AD04EF" w:rsidR="000E66A3" w:rsidRDefault="000E66A3" w:rsidP="00934EA1">
      <w:pPr>
        <w:pStyle w:val="ListBullet"/>
        <w:ind w:left="720"/>
      </w:pPr>
      <w:r w:rsidRPr="00934EA1">
        <w:t xml:space="preserve">Scale and load </w:t>
      </w:r>
      <w:r w:rsidRPr="00B80362">
        <w:rPr>
          <w:b/>
          <w:bCs/>
        </w:rPr>
        <w:t>balancing</w:t>
      </w:r>
      <w:r w:rsidRPr="00934EA1">
        <w:t xml:space="preserve"> </w:t>
      </w:r>
      <w:r>
        <w:t xml:space="preserve">the architecture </w:t>
      </w:r>
    </w:p>
    <w:p w14:paraId="0D39F9BC" w14:textId="11688891" w:rsidR="000E66A3" w:rsidRDefault="000E66A3" w:rsidP="00934EA1">
      <w:pPr>
        <w:pStyle w:val="ListBullet"/>
        <w:ind w:left="720"/>
      </w:pPr>
      <w:r>
        <w:t xml:space="preserve">Introduction to </w:t>
      </w:r>
      <w:r w:rsidRPr="00B80362">
        <w:rPr>
          <w:b/>
          <w:bCs/>
        </w:rPr>
        <w:t>IAM</w:t>
      </w:r>
      <w:r w:rsidRPr="00934EA1">
        <w:t xml:space="preserve"> </w:t>
      </w:r>
    </w:p>
    <w:p w14:paraId="042E63C3" w14:textId="62A864BC" w:rsidR="000E66A3" w:rsidRDefault="000E66A3" w:rsidP="00934EA1">
      <w:pPr>
        <w:pStyle w:val="ListBullet"/>
        <w:ind w:left="720"/>
      </w:pPr>
      <w:r>
        <w:t xml:space="preserve">Using notification to trigger </w:t>
      </w:r>
      <w:r w:rsidRPr="00B80362">
        <w:rPr>
          <w:b/>
          <w:bCs/>
        </w:rPr>
        <w:t>AWS Lambda</w:t>
      </w:r>
      <w:r w:rsidRPr="00934EA1">
        <w:t xml:space="preserve"> </w:t>
      </w:r>
    </w:p>
    <w:p w14:paraId="02B5E7BE" w14:textId="764926F7" w:rsidR="000E66A3" w:rsidRPr="00934EA1" w:rsidRDefault="000E66A3" w:rsidP="00934EA1">
      <w:pPr>
        <w:pStyle w:val="ListBullet"/>
        <w:ind w:left="720"/>
      </w:pPr>
      <w:r w:rsidRPr="00934EA1">
        <w:t xml:space="preserve">Amazon CloudFront </w:t>
      </w:r>
    </w:p>
    <w:p w14:paraId="7824D18F" w14:textId="5896B1D8" w:rsidR="00934EA1" w:rsidRPr="00934EA1" w:rsidRDefault="000E66A3" w:rsidP="00934EA1">
      <w:pPr>
        <w:pStyle w:val="ListBullet"/>
        <w:ind w:left="720"/>
      </w:pPr>
      <w:r>
        <w:t>Multi</w:t>
      </w:r>
      <w:r w:rsidR="00A026B2">
        <w:t>-</w:t>
      </w:r>
      <w:r>
        <w:t xml:space="preserve">region failover with </w:t>
      </w:r>
      <w:r w:rsidRPr="00B80362">
        <w:rPr>
          <w:b/>
          <w:bCs/>
        </w:rPr>
        <w:t>Amazon Route 53</w:t>
      </w:r>
      <w:r w:rsidRPr="00934EA1">
        <w:t xml:space="preserve"> </w:t>
      </w:r>
    </w:p>
    <w:p w14:paraId="68DA2A91" w14:textId="5F7AB859" w:rsidR="00186090" w:rsidRDefault="000E66A3" w:rsidP="00525C91">
      <w:pPr>
        <w:pStyle w:val="ListBullet"/>
        <w:ind w:left="720"/>
        <w:rPr>
          <w:b/>
          <w:bCs/>
        </w:rPr>
      </w:pPr>
      <w:r w:rsidRPr="00934EA1">
        <w:t xml:space="preserve">Automating infrastructure development with </w:t>
      </w:r>
      <w:r w:rsidRPr="007A1F2F">
        <w:rPr>
          <w:b/>
          <w:bCs/>
        </w:rPr>
        <w:t>AWS CloudFormation</w:t>
      </w:r>
    </w:p>
    <w:p w14:paraId="3D7611C8" w14:textId="77777777" w:rsidR="00186090" w:rsidRPr="00CF1A49" w:rsidRDefault="00186090" w:rsidP="00186090">
      <w:pPr>
        <w:pStyle w:val="Heading1"/>
        <w:spacing w:after="0"/>
      </w:pPr>
      <w:r>
        <w:t>Projects</w:t>
      </w:r>
    </w:p>
    <w:tbl>
      <w:tblPr>
        <w:tblStyle w:val="TableGrid"/>
        <w:tblW w:w="471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4245"/>
        <w:gridCol w:w="4572"/>
      </w:tblGrid>
      <w:tr w:rsidR="00186090" w:rsidRPr="00CF1A49" w14:paraId="6AD13654" w14:textId="33107B76" w:rsidTr="00186090">
        <w:trPr>
          <w:trHeight w:val="130"/>
        </w:trPr>
        <w:tc>
          <w:tcPr>
            <w:tcW w:w="4241" w:type="dxa"/>
            <w:tcMar>
              <w:top w:w="216" w:type="dxa"/>
            </w:tcMar>
          </w:tcPr>
          <w:p w14:paraId="6EB32CF9" w14:textId="26267DD6" w:rsidR="00186090" w:rsidRDefault="00186090" w:rsidP="00186090">
            <w:pPr>
              <w:pStyle w:val="ListBullet"/>
            </w:pPr>
            <w:r>
              <w:t>Chatbot</w:t>
            </w:r>
          </w:p>
        </w:tc>
        <w:tc>
          <w:tcPr>
            <w:tcW w:w="4567" w:type="dxa"/>
          </w:tcPr>
          <w:p w14:paraId="1A5D28A6" w14:textId="626E9826" w:rsidR="00186090" w:rsidRDefault="00186090" w:rsidP="00186090">
            <w:pPr>
              <w:pStyle w:val="ListBullet"/>
            </w:pPr>
            <w:r>
              <w:t>Database Manager</w:t>
            </w:r>
          </w:p>
        </w:tc>
      </w:tr>
    </w:tbl>
    <w:p w14:paraId="7A1B3A4E" w14:textId="77777777" w:rsidR="00B51D1B" w:rsidRPr="006E1507" w:rsidRDefault="00B51D1B" w:rsidP="00186090">
      <w:pPr>
        <w:pStyle w:val="ListBullet"/>
        <w:numPr>
          <w:ilvl w:val="0"/>
          <w:numId w:val="0"/>
        </w:numPr>
      </w:pPr>
    </w:p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A54C" w14:textId="77777777" w:rsidR="00AE1985" w:rsidRDefault="00AE1985" w:rsidP="0068194B">
      <w:r>
        <w:separator/>
      </w:r>
    </w:p>
    <w:p w14:paraId="3DCD23F5" w14:textId="77777777" w:rsidR="00AE1985" w:rsidRDefault="00AE1985"/>
    <w:p w14:paraId="01E9558F" w14:textId="77777777" w:rsidR="00AE1985" w:rsidRDefault="00AE1985"/>
  </w:endnote>
  <w:endnote w:type="continuationSeparator" w:id="0">
    <w:p w14:paraId="36861F76" w14:textId="77777777" w:rsidR="00AE1985" w:rsidRDefault="00AE1985" w:rsidP="0068194B">
      <w:r>
        <w:continuationSeparator/>
      </w:r>
    </w:p>
    <w:p w14:paraId="5271CF01" w14:textId="77777777" w:rsidR="00AE1985" w:rsidRDefault="00AE1985"/>
    <w:p w14:paraId="731F2ABC" w14:textId="77777777" w:rsidR="00AE1985" w:rsidRDefault="00AE1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F81F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929B" w14:textId="77777777" w:rsidR="00AE1985" w:rsidRDefault="00AE1985" w:rsidP="0068194B">
      <w:r>
        <w:separator/>
      </w:r>
    </w:p>
    <w:p w14:paraId="516A0F03" w14:textId="77777777" w:rsidR="00AE1985" w:rsidRDefault="00AE1985"/>
    <w:p w14:paraId="6CCEC399" w14:textId="77777777" w:rsidR="00AE1985" w:rsidRDefault="00AE1985"/>
  </w:footnote>
  <w:footnote w:type="continuationSeparator" w:id="0">
    <w:p w14:paraId="5BE83975" w14:textId="77777777" w:rsidR="00AE1985" w:rsidRDefault="00AE1985" w:rsidP="0068194B">
      <w:r>
        <w:continuationSeparator/>
      </w:r>
    </w:p>
    <w:p w14:paraId="76F1250D" w14:textId="77777777" w:rsidR="00AE1985" w:rsidRDefault="00AE1985"/>
    <w:p w14:paraId="1C2764FA" w14:textId="77777777" w:rsidR="00AE1985" w:rsidRDefault="00AE19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659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22E45E" wp14:editId="079FD7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DC11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231F0B"/>
    <w:multiLevelType w:val="hybridMultilevel"/>
    <w:tmpl w:val="375B9C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520D80"/>
    <w:multiLevelType w:val="hybridMultilevel"/>
    <w:tmpl w:val="A3C811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1" w15:restartNumberingAfterBreak="0">
    <w:nsid w:val="FFFFFF89"/>
    <w:multiLevelType w:val="singleLevel"/>
    <w:tmpl w:val="861A26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BE3EF7D"/>
    <w:multiLevelType w:val="hybridMultilevel"/>
    <w:tmpl w:val="B6A017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6338819"/>
    <w:multiLevelType w:val="hybridMultilevel"/>
    <w:tmpl w:val="1C467E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7E7D1F2"/>
    <w:multiLevelType w:val="hybridMultilevel"/>
    <w:tmpl w:val="730A44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7"/>
  </w:num>
  <w:num w:numId="16">
    <w:abstractNumId w:val="13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TEwNje1NDE0MbRU0lEKTi0uzszPAykwrwUAYmO+JSwAAAA="/>
  </w:docVars>
  <w:rsids>
    <w:rsidRoot w:val="00684143"/>
    <w:rsid w:val="00000083"/>
    <w:rsid w:val="000001EF"/>
    <w:rsid w:val="00007322"/>
    <w:rsid w:val="00007728"/>
    <w:rsid w:val="000240D7"/>
    <w:rsid w:val="00024584"/>
    <w:rsid w:val="00024730"/>
    <w:rsid w:val="00037D51"/>
    <w:rsid w:val="00055E95"/>
    <w:rsid w:val="0007021F"/>
    <w:rsid w:val="000778DF"/>
    <w:rsid w:val="00093EB5"/>
    <w:rsid w:val="000B2BA5"/>
    <w:rsid w:val="000D3AE9"/>
    <w:rsid w:val="000E66A3"/>
    <w:rsid w:val="000F2F8C"/>
    <w:rsid w:val="0010006E"/>
    <w:rsid w:val="001045A8"/>
    <w:rsid w:val="00114A91"/>
    <w:rsid w:val="00115894"/>
    <w:rsid w:val="001427E1"/>
    <w:rsid w:val="00163668"/>
    <w:rsid w:val="00171566"/>
    <w:rsid w:val="00174676"/>
    <w:rsid w:val="001755A8"/>
    <w:rsid w:val="00184014"/>
    <w:rsid w:val="00186090"/>
    <w:rsid w:val="00192008"/>
    <w:rsid w:val="001C0E68"/>
    <w:rsid w:val="001C4B6F"/>
    <w:rsid w:val="001D0BF1"/>
    <w:rsid w:val="001D30EB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41A4"/>
    <w:rsid w:val="00294998"/>
    <w:rsid w:val="00297F18"/>
    <w:rsid w:val="00297FAB"/>
    <w:rsid w:val="002A1945"/>
    <w:rsid w:val="002B13A5"/>
    <w:rsid w:val="002B2958"/>
    <w:rsid w:val="002B3FC8"/>
    <w:rsid w:val="002B4CF7"/>
    <w:rsid w:val="002D23C5"/>
    <w:rsid w:val="002D6137"/>
    <w:rsid w:val="002E7E61"/>
    <w:rsid w:val="002F05E5"/>
    <w:rsid w:val="002F254D"/>
    <w:rsid w:val="002F30E4"/>
    <w:rsid w:val="00305B25"/>
    <w:rsid w:val="003066F4"/>
    <w:rsid w:val="00307140"/>
    <w:rsid w:val="00316DFF"/>
    <w:rsid w:val="00321540"/>
    <w:rsid w:val="00325B57"/>
    <w:rsid w:val="0033300A"/>
    <w:rsid w:val="0033426B"/>
    <w:rsid w:val="00336056"/>
    <w:rsid w:val="003544E1"/>
    <w:rsid w:val="00366398"/>
    <w:rsid w:val="00387AA9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3E1"/>
    <w:rsid w:val="00426E4D"/>
    <w:rsid w:val="004319E0"/>
    <w:rsid w:val="004325A4"/>
    <w:rsid w:val="00437E8C"/>
    <w:rsid w:val="00440225"/>
    <w:rsid w:val="00454CE9"/>
    <w:rsid w:val="004726BC"/>
    <w:rsid w:val="00474105"/>
    <w:rsid w:val="00480E6E"/>
    <w:rsid w:val="00481482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35E"/>
    <w:rsid w:val="00510392"/>
    <w:rsid w:val="00513E2A"/>
    <w:rsid w:val="005340D7"/>
    <w:rsid w:val="00536554"/>
    <w:rsid w:val="005371AF"/>
    <w:rsid w:val="00566A35"/>
    <w:rsid w:val="0056701E"/>
    <w:rsid w:val="005740D7"/>
    <w:rsid w:val="00595FC0"/>
    <w:rsid w:val="005A0F26"/>
    <w:rsid w:val="005A146D"/>
    <w:rsid w:val="005A1B10"/>
    <w:rsid w:val="005A6850"/>
    <w:rsid w:val="005B1B1B"/>
    <w:rsid w:val="005C1470"/>
    <w:rsid w:val="005C5932"/>
    <w:rsid w:val="005D3CA7"/>
    <w:rsid w:val="005D4CC1"/>
    <w:rsid w:val="005F4B91"/>
    <w:rsid w:val="005F55D2"/>
    <w:rsid w:val="00600830"/>
    <w:rsid w:val="0061169C"/>
    <w:rsid w:val="0062312F"/>
    <w:rsid w:val="00625F2C"/>
    <w:rsid w:val="00653355"/>
    <w:rsid w:val="006618E9"/>
    <w:rsid w:val="0068194B"/>
    <w:rsid w:val="00684143"/>
    <w:rsid w:val="006845EE"/>
    <w:rsid w:val="00692703"/>
    <w:rsid w:val="006A1962"/>
    <w:rsid w:val="006B5D48"/>
    <w:rsid w:val="006B7D7B"/>
    <w:rsid w:val="006C1A5E"/>
    <w:rsid w:val="006D68B4"/>
    <w:rsid w:val="006E1507"/>
    <w:rsid w:val="00712D8B"/>
    <w:rsid w:val="007273B7"/>
    <w:rsid w:val="0073046D"/>
    <w:rsid w:val="007322EE"/>
    <w:rsid w:val="00733E0A"/>
    <w:rsid w:val="0074403D"/>
    <w:rsid w:val="00746D44"/>
    <w:rsid w:val="007538DC"/>
    <w:rsid w:val="00757803"/>
    <w:rsid w:val="00781C32"/>
    <w:rsid w:val="0079206B"/>
    <w:rsid w:val="00796076"/>
    <w:rsid w:val="007A1F2F"/>
    <w:rsid w:val="007A5AB1"/>
    <w:rsid w:val="007B779B"/>
    <w:rsid w:val="007C0566"/>
    <w:rsid w:val="007C606B"/>
    <w:rsid w:val="007E6A61"/>
    <w:rsid w:val="00801140"/>
    <w:rsid w:val="00803404"/>
    <w:rsid w:val="0081425C"/>
    <w:rsid w:val="008147E9"/>
    <w:rsid w:val="00821EAB"/>
    <w:rsid w:val="00824CD0"/>
    <w:rsid w:val="00834955"/>
    <w:rsid w:val="00855B59"/>
    <w:rsid w:val="00860461"/>
    <w:rsid w:val="0086487C"/>
    <w:rsid w:val="008707FA"/>
    <w:rsid w:val="00870B20"/>
    <w:rsid w:val="008829F8"/>
    <w:rsid w:val="00885897"/>
    <w:rsid w:val="008906F4"/>
    <w:rsid w:val="008A6538"/>
    <w:rsid w:val="008C7056"/>
    <w:rsid w:val="008D3D8D"/>
    <w:rsid w:val="008D6318"/>
    <w:rsid w:val="008F3907"/>
    <w:rsid w:val="008F3B14"/>
    <w:rsid w:val="00901899"/>
    <w:rsid w:val="0090344B"/>
    <w:rsid w:val="00905715"/>
    <w:rsid w:val="0091321E"/>
    <w:rsid w:val="00913384"/>
    <w:rsid w:val="00913946"/>
    <w:rsid w:val="0092726B"/>
    <w:rsid w:val="00934EA1"/>
    <w:rsid w:val="009361BA"/>
    <w:rsid w:val="00944F78"/>
    <w:rsid w:val="009510E7"/>
    <w:rsid w:val="00951E7D"/>
    <w:rsid w:val="00952C89"/>
    <w:rsid w:val="009571D8"/>
    <w:rsid w:val="009650EA"/>
    <w:rsid w:val="00974142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D71"/>
    <w:rsid w:val="00A026B2"/>
    <w:rsid w:val="00A14534"/>
    <w:rsid w:val="00A16DAA"/>
    <w:rsid w:val="00A24162"/>
    <w:rsid w:val="00A25023"/>
    <w:rsid w:val="00A270EA"/>
    <w:rsid w:val="00A34BA2"/>
    <w:rsid w:val="00A36F27"/>
    <w:rsid w:val="00A42E32"/>
    <w:rsid w:val="00A45CEB"/>
    <w:rsid w:val="00A46E63"/>
    <w:rsid w:val="00A51DC5"/>
    <w:rsid w:val="00A53DE1"/>
    <w:rsid w:val="00A615E1"/>
    <w:rsid w:val="00A755E8"/>
    <w:rsid w:val="00A80842"/>
    <w:rsid w:val="00A931F5"/>
    <w:rsid w:val="00A933EC"/>
    <w:rsid w:val="00A93A5D"/>
    <w:rsid w:val="00AB32F8"/>
    <w:rsid w:val="00AB610B"/>
    <w:rsid w:val="00AD360E"/>
    <w:rsid w:val="00AD40FB"/>
    <w:rsid w:val="00AD782D"/>
    <w:rsid w:val="00AE0C95"/>
    <w:rsid w:val="00AE1985"/>
    <w:rsid w:val="00AE7650"/>
    <w:rsid w:val="00AF5625"/>
    <w:rsid w:val="00B10EBE"/>
    <w:rsid w:val="00B236F1"/>
    <w:rsid w:val="00B33719"/>
    <w:rsid w:val="00B50F99"/>
    <w:rsid w:val="00B51D1B"/>
    <w:rsid w:val="00B540F4"/>
    <w:rsid w:val="00B60FD0"/>
    <w:rsid w:val="00B622DF"/>
    <w:rsid w:val="00B6332A"/>
    <w:rsid w:val="00B80362"/>
    <w:rsid w:val="00B81760"/>
    <w:rsid w:val="00B8494C"/>
    <w:rsid w:val="00BA1546"/>
    <w:rsid w:val="00BB4E51"/>
    <w:rsid w:val="00BD431F"/>
    <w:rsid w:val="00BE423E"/>
    <w:rsid w:val="00BF61AC"/>
    <w:rsid w:val="00C10959"/>
    <w:rsid w:val="00C47FA6"/>
    <w:rsid w:val="00C57FC6"/>
    <w:rsid w:val="00C66A7D"/>
    <w:rsid w:val="00C72687"/>
    <w:rsid w:val="00C7698A"/>
    <w:rsid w:val="00C779DA"/>
    <w:rsid w:val="00C814F7"/>
    <w:rsid w:val="00C87A57"/>
    <w:rsid w:val="00CA4B4D"/>
    <w:rsid w:val="00CB35C3"/>
    <w:rsid w:val="00CC4741"/>
    <w:rsid w:val="00CD1294"/>
    <w:rsid w:val="00CD323D"/>
    <w:rsid w:val="00CE4030"/>
    <w:rsid w:val="00CE64B3"/>
    <w:rsid w:val="00CF1A49"/>
    <w:rsid w:val="00D0630C"/>
    <w:rsid w:val="00D1612C"/>
    <w:rsid w:val="00D179C6"/>
    <w:rsid w:val="00D243A9"/>
    <w:rsid w:val="00D305E5"/>
    <w:rsid w:val="00D364B0"/>
    <w:rsid w:val="00D37CD3"/>
    <w:rsid w:val="00D645F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6A"/>
    <w:rsid w:val="00E2397A"/>
    <w:rsid w:val="00E254DB"/>
    <w:rsid w:val="00E300FC"/>
    <w:rsid w:val="00E362DB"/>
    <w:rsid w:val="00E43D21"/>
    <w:rsid w:val="00E5632B"/>
    <w:rsid w:val="00E651A9"/>
    <w:rsid w:val="00E70240"/>
    <w:rsid w:val="00E71E6B"/>
    <w:rsid w:val="00E75BE4"/>
    <w:rsid w:val="00E81CC5"/>
    <w:rsid w:val="00E85A87"/>
    <w:rsid w:val="00E85B4A"/>
    <w:rsid w:val="00E9528E"/>
    <w:rsid w:val="00EA5099"/>
    <w:rsid w:val="00EC1351"/>
    <w:rsid w:val="00EC4CBF"/>
    <w:rsid w:val="00ED26BF"/>
    <w:rsid w:val="00EE047A"/>
    <w:rsid w:val="00EE2CA8"/>
    <w:rsid w:val="00EF17E8"/>
    <w:rsid w:val="00EF51D9"/>
    <w:rsid w:val="00F130DD"/>
    <w:rsid w:val="00F24884"/>
    <w:rsid w:val="00F33463"/>
    <w:rsid w:val="00F476C4"/>
    <w:rsid w:val="00F61DF9"/>
    <w:rsid w:val="00F62008"/>
    <w:rsid w:val="00F64660"/>
    <w:rsid w:val="00F75C6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89F"/>
    <w:rsid w:val="00FE55A2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DD48C"/>
  <w15:chartTrackingRefBased/>
  <w15:docId w15:val="{C9E36FC8-D691-46D6-B412-C7CD73C9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8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8F390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5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3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9582729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anishqsundh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ishqsundhan@outlook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9545CE698547CFB2B9618337022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9920-564B-4156-8DFB-BFC5F78C0EB5}"/>
      </w:docPartPr>
      <w:docPartBody>
        <w:p w:rsidR="007F5D77" w:rsidRDefault="00105685">
          <w:pPr>
            <w:pStyle w:val="6F9545CE698547CFB2B96183370229E8"/>
          </w:pPr>
          <w:r w:rsidRPr="00CF1A49">
            <w:t>·</w:t>
          </w:r>
        </w:p>
      </w:docPartBody>
    </w:docPart>
    <w:docPart>
      <w:docPartPr>
        <w:name w:val="14EC62E4B30F42C9A9DB688F985D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4EA2-430F-4A2C-93FD-FBE1BCF650A0}"/>
      </w:docPartPr>
      <w:docPartBody>
        <w:p w:rsidR="007F5D77" w:rsidRDefault="00105685">
          <w:pPr>
            <w:pStyle w:val="14EC62E4B30F42C9A9DB688F985D6826"/>
          </w:pPr>
          <w:r w:rsidRPr="00CF1A49">
            <w:t>Education</w:t>
          </w:r>
        </w:p>
      </w:docPartBody>
    </w:docPart>
    <w:docPart>
      <w:docPartPr>
        <w:name w:val="0BD4737BDC4643FDA1CA34C125E15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E133-A511-4A07-A363-90B10B8307DF}"/>
      </w:docPartPr>
      <w:docPartBody>
        <w:p w:rsidR="007F5D77" w:rsidRDefault="00105685">
          <w:pPr>
            <w:pStyle w:val="0BD4737BDC4643FDA1CA34C125E15499"/>
          </w:pPr>
          <w:r w:rsidRPr="00CF1A49">
            <w:t>Skills</w:t>
          </w:r>
        </w:p>
      </w:docPartBody>
    </w:docPart>
    <w:docPart>
      <w:docPartPr>
        <w:name w:val="6533C666971A423F95E2BC031BD3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1E3F-74C4-4DAB-80C2-7A9C2E1A51E3}"/>
      </w:docPartPr>
      <w:docPartBody>
        <w:p w:rsidR="007F5D77" w:rsidRDefault="00105685" w:rsidP="00105685">
          <w:pPr>
            <w:pStyle w:val="6533C666971A423F95E2BC031BD3440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85"/>
    <w:rsid w:val="00105685"/>
    <w:rsid w:val="00192C5E"/>
    <w:rsid w:val="00737BA2"/>
    <w:rsid w:val="007E3F0D"/>
    <w:rsid w:val="007F5D77"/>
    <w:rsid w:val="009C7291"/>
    <w:rsid w:val="00B74CD7"/>
    <w:rsid w:val="00BA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9545CE698547CFB2B96183370229E8">
    <w:name w:val="6F9545CE698547CFB2B96183370229E8"/>
  </w:style>
  <w:style w:type="paragraph" w:customStyle="1" w:styleId="E5BFE51A27AF44C4805C8349EFC3B3D5">
    <w:name w:val="E5BFE51A27AF44C4805C8349EFC3B3D5"/>
  </w:style>
  <w:style w:type="character" w:styleId="SubtleReference">
    <w:name w:val="Subtle Reference"/>
    <w:basedOn w:val="DefaultParagraphFont"/>
    <w:uiPriority w:val="10"/>
    <w:qFormat/>
    <w:rsid w:val="00105685"/>
    <w:rPr>
      <w:b/>
      <w:caps w:val="0"/>
      <w:smallCaps/>
      <w:color w:val="595959" w:themeColor="text1" w:themeTint="A6"/>
    </w:rPr>
  </w:style>
  <w:style w:type="paragraph" w:customStyle="1" w:styleId="A414206776B040DF82DB75A23D4EB5AC">
    <w:name w:val="A414206776B040DF82DB75A23D4EB5AC"/>
    <w:rsid w:val="009C7291"/>
  </w:style>
  <w:style w:type="paragraph" w:customStyle="1" w:styleId="14EC62E4B30F42C9A9DB688F985D6826">
    <w:name w:val="14EC62E4B30F42C9A9DB688F985D6826"/>
  </w:style>
  <w:style w:type="paragraph" w:customStyle="1" w:styleId="0BD4737BDC4643FDA1CA34C125E15499">
    <w:name w:val="0BD4737BDC4643FDA1CA34C125E15499"/>
  </w:style>
  <w:style w:type="paragraph" w:customStyle="1" w:styleId="6533C666971A423F95E2BC031BD34400">
    <w:name w:val="6533C666971A423F95E2BC031BD34400"/>
    <w:rsid w:val="0010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1878-8E10-4DD2-8A04-559C74C0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Sundhan</dc:creator>
  <cp:keywords/>
  <dc:description/>
  <cp:lastModifiedBy>VictoryTales.com</cp:lastModifiedBy>
  <cp:revision>87</cp:revision>
  <cp:lastPrinted>2021-09-27T15:57:00Z</cp:lastPrinted>
  <dcterms:created xsi:type="dcterms:W3CDTF">2021-09-26T15:33:00Z</dcterms:created>
  <dcterms:modified xsi:type="dcterms:W3CDTF">2021-09-30T13:07:00Z</dcterms:modified>
  <cp:category/>
</cp:coreProperties>
</file>